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66EFA" w14:textId="4FDDE948" w:rsidR="002F697F" w:rsidRPr="002F697F" w:rsidRDefault="00D4319C" w:rsidP="002F697F">
      <w:r>
        <w:rPr>
          <w:rFonts w:hint="eastAsia"/>
        </w:rPr>
        <w:t>Thi</w:t>
      </w:r>
      <w:r>
        <w:t xml:space="preserve">s study investigates the process of simulating what </w:t>
      </w:r>
      <w:r w:rsidR="006570A8">
        <w:t>is heard by one when they speak (which is heavily influenced by the process of bone conduction)</w:t>
      </w:r>
      <w:r w:rsidR="008B70CE">
        <w:t xml:space="preserve"> through pre-recorded voice signals, captured via air conduction. </w:t>
      </w:r>
      <w:r w:rsidR="00296CEB">
        <w:t xml:space="preserve">Using python, Fast Fourier Transform and Inverse Fast Fourier Transform was used to convert the sound signals from the time domain into the frequency domain and back. The code uses </w:t>
      </w:r>
      <w:r w:rsidR="00940089">
        <w:t xml:space="preserve">Butterworth filters </w:t>
      </w:r>
      <w:r w:rsidR="00BD5283">
        <w:t xml:space="preserve">within the frequency domain to modulate the amplitude of </w:t>
      </w:r>
      <w:r w:rsidR="009E5DF4">
        <w:t>signals within a given range of frequency. Specifically</w:t>
      </w:r>
      <w:r w:rsidR="00DF2F01">
        <w:t xml:space="preserve">, they are modulated on 4 distinct bands: </w:t>
      </w:r>
      <w:r w:rsidR="000733F2" w:rsidRPr="000733F2">
        <w:t>[100, 800] Hz, [800, 2000] Hz, [2000, 4000] Hz, and [4000, 10000]</w:t>
      </w:r>
      <w:r w:rsidR="000733F2">
        <w:t xml:space="preserve"> </w:t>
      </w:r>
      <w:r w:rsidR="000733F2" w:rsidRPr="000733F2">
        <w:t>Hz.</w:t>
      </w:r>
      <w:r w:rsidR="006523D0">
        <w:t xml:space="preserve"> These filters serve as the core of the simulation, as they model and reflect </w:t>
      </w:r>
      <w:r w:rsidR="001C229B">
        <w:t xml:space="preserve">the known </w:t>
      </w:r>
      <w:r w:rsidR="001C229B" w:rsidRPr="001C229B">
        <w:t>physiological differences in how sound propagates through bone, particularly emphasizing the lower and middle-frequency amplification.</w:t>
      </w:r>
      <w:r w:rsidR="001C229B">
        <w:t xml:space="preserve"> The findings, presented </w:t>
      </w:r>
      <w:r w:rsidR="00DC485B" w:rsidRPr="00DC485B">
        <w:t>through time-domain and frequency-domain plots and synthesized audio</w:t>
      </w:r>
      <w:r w:rsidR="00DC485B">
        <w:t xml:space="preserve">, </w:t>
      </w:r>
      <w:r w:rsidR="00363B23">
        <w:t xml:space="preserve">demonstrates an easy yet practical way of transforming externally recorded signals </w:t>
      </w:r>
      <w:r w:rsidR="00390507">
        <w:t>into approximations of those perceived internally by oneself.</w:t>
      </w:r>
    </w:p>
    <w:sectPr w:rsidR="002F697F" w:rsidRPr="002F697F" w:rsidSect="00F77EA3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7A"/>
    <w:rsid w:val="000733F2"/>
    <w:rsid w:val="000C62ED"/>
    <w:rsid w:val="000C7CF5"/>
    <w:rsid w:val="001719EF"/>
    <w:rsid w:val="001C229B"/>
    <w:rsid w:val="001E373C"/>
    <w:rsid w:val="00296CEB"/>
    <w:rsid w:val="002C2199"/>
    <w:rsid w:val="002F697F"/>
    <w:rsid w:val="00363B23"/>
    <w:rsid w:val="00390507"/>
    <w:rsid w:val="00454464"/>
    <w:rsid w:val="00520153"/>
    <w:rsid w:val="00523423"/>
    <w:rsid w:val="00547CAA"/>
    <w:rsid w:val="00590F5A"/>
    <w:rsid w:val="00624D96"/>
    <w:rsid w:val="006523D0"/>
    <w:rsid w:val="006570A8"/>
    <w:rsid w:val="006C33D5"/>
    <w:rsid w:val="008B70CE"/>
    <w:rsid w:val="00940089"/>
    <w:rsid w:val="009E5DF4"/>
    <w:rsid w:val="00BD3B7A"/>
    <w:rsid w:val="00BD5283"/>
    <w:rsid w:val="00CB4E4C"/>
    <w:rsid w:val="00D4319C"/>
    <w:rsid w:val="00DC485B"/>
    <w:rsid w:val="00DF2F01"/>
    <w:rsid w:val="00E04C05"/>
    <w:rsid w:val="00E243B8"/>
    <w:rsid w:val="00E6087C"/>
    <w:rsid w:val="00EE44BC"/>
    <w:rsid w:val="00F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DEDDD"/>
  <w15:chartTrackingRefBased/>
  <w15:docId w15:val="{856335BE-9AE2-8D42-A248-FD091D63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nglish"/>
    <w:qFormat/>
    <w:rsid w:val="001719EF"/>
    <w:pPr>
      <w:widowControl w:val="0"/>
      <w:spacing w:line="360" w:lineRule="auto"/>
      <w:ind w:firstLineChars="236" w:firstLine="566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97F"/>
    <w:pPr>
      <w:keepNext/>
      <w:keepLines/>
      <w:spacing w:before="240"/>
      <w:ind w:firstLineChars="109" w:firstLine="578"/>
      <w:outlineLvl w:val="0"/>
    </w:pPr>
    <w:rPr>
      <w:rFonts w:eastAsiaTheme="majorEastAsia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97F"/>
    <w:pPr>
      <w:keepNext/>
      <w:keepLines/>
      <w:spacing w:before="40"/>
      <w:ind w:firstLineChars="0" w:firstLine="0"/>
      <w:jc w:val="center"/>
      <w:outlineLvl w:val="1"/>
    </w:pPr>
    <w:rPr>
      <w:rFonts w:eastAsiaTheme="majorEastAsia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7F"/>
    <w:rPr>
      <w:rFonts w:ascii="Times New Roman" w:eastAsiaTheme="majorEastAsia" w:hAnsi="Times New Roman" w:cs="Times New Roman"/>
      <w:b/>
      <w:bCs/>
      <w:color w:val="000000" w:themeColor="text1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697F"/>
    <w:rPr>
      <w:rFonts w:ascii="Times New Roman" w:eastAsiaTheme="majorEastAsia" w:hAnsi="Times New Roman" w:cs="Times New Roman"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xue/Library/Group%20Containers/UBF8T346G9.Office/User%20Content.localized/Templates.localized/English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83F54-D55C-244F-B2AB-D5F2E813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EnglishTemplate.dotx</Template>
  <TotalTime>10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Mike</dc:creator>
  <cp:keywords/>
  <dc:description/>
  <cp:lastModifiedBy>Mike Xue</cp:lastModifiedBy>
  <cp:revision>18</cp:revision>
  <dcterms:created xsi:type="dcterms:W3CDTF">2025-10-25T11:45:00Z</dcterms:created>
  <dcterms:modified xsi:type="dcterms:W3CDTF">2025-10-25T12:00:00Z</dcterms:modified>
</cp:coreProperties>
</file>